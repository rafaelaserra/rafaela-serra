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7D1B0E" w:rsidP="00141A4C">
      <w:pPr>
        <w:pStyle w:val="Ttulo"/>
      </w:pPr>
      <w:r>
        <w:t xml:space="preserve">Rafaela Serra De Souza </w:t>
      </w:r>
    </w:p>
    <w:p w:rsidR="00141A4C" w:rsidRDefault="007D1B0E" w:rsidP="00141A4C">
      <w:r>
        <w:t>Itaberaí 76630000</w:t>
      </w:r>
      <w:r w:rsidR="00141A4C">
        <w:rPr>
          <w:lang w:val="pt-BR" w:bidi="pt-BR"/>
        </w:rPr>
        <w:t> | </w:t>
      </w:r>
      <w:r>
        <w:t>62 9 9439-3587</w:t>
      </w:r>
      <w:r w:rsidR="00141A4C">
        <w:rPr>
          <w:lang w:val="pt-BR" w:bidi="pt-BR"/>
        </w:rPr>
        <w:t> | </w:t>
      </w:r>
      <w:r>
        <w:t>rafaelaserra61@gmail.com</w:t>
      </w:r>
    </w:p>
    <w:p w:rsidR="006270A9" w:rsidRDefault="00535C8F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22E8A5A32DF74AC6A02437E390740C78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:rsidR="007D1B0E" w:rsidRDefault="007D1B0E">
      <w:r>
        <w:t xml:space="preserve">Tenho como ojetivo, melhorar minhas experiencias de trabalho, colaborando para empresa de maneira a aumentar minhas vivencias. </w:t>
      </w:r>
    </w:p>
    <w:sdt>
      <w:sdtPr>
        <w:alias w:val="Educação:"/>
        <w:tag w:val="Educação:"/>
        <w:id w:val="807127995"/>
        <w:placeholder>
          <w:docPart w:val="36FAD9A09A5F470AA32864796AE4093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:rsidR="006270A9" w:rsidRDefault="007D1B0E">
      <w:pPr>
        <w:pStyle w:val="Ttulo2"/>
      </w:pPr>
      <w:r>
        <w:t>Cursos de programação</w:t>
      </w:r>
      <w:r w:rsidR="009D5933">
        <w:rPr>
          <w:lang w:val="pt-BR" w:bidi="pt-BR"/>
        </w:rPr>
        <w:t> | </w:t>
      </w:r>
      <w:r>
        <w:t>cursando</w:t>
      </w:r>
      <w:r w:rsidR="009D5933">
        <w:rPr>
          <w:lang w:val="pt-BR" w:bidi="pt-BR"/>
        </w:rPr>
        <w:t> | </w:t>
      </w:r>
      <w:r>
        <w:t>rocketset</w:t>
      </w:r>
    </w:p>
    <w:p w:rsidR="006270A9" w:rsidRPr="007D1B0E" w:rsidRDefault="007D1B0E">
      <w:pPr>
        <w:pStyle w:val="Commarcadores"/>
        <w:rPr>
          <w:lang w:val="en-US"/>
        </w:rPr>
      </w:pPr>
      <w:r w:rsidRPr="007D1B0E">
        <w:rPr>
          <w:lang w:val="en-US" w:bidi="pt-BR"/>
        </w:rPr>
        <w:t xml:space="preserve">Html, </w:t>
      </w:r>
      <w:proofErr w:type="spellStart"/>
      <w:r w:rsidRPr="007D1B0E">
        <w:rPr>
          <w:lang w:val="en-US" w:bidi="pt-BR"/>
        </w:rPr>
        <w:t>Css</w:t>
      </w:r>
      <w:proofErr w:type="spellEnd"/>
      <w:r w:rsidRPr="007D1B0E">
        <w:rPr>
          <w:lang w:val="en-US" w:bidi="pt-BR"/>
        </w:rPr>
        <w:t xml:space="preserve">, Java script, </w:t>
      </w:r>
      <w:r>
        <w:rPr>
          <w:lang w:val="pt-BR" w:bidi="pt-BR"/>
        </w:rPr>
        <w:t xml:space="preserve">concluídos. </w:t>
      </w:r>
    </w:p>
    <w:p w:rsidR="007D1B0E" w:rsidRPr="00E4423D" w:rsidRDefault="007D1B0E">
      <w:pPr>
        <w:pStyle w:val="Commarcadores"/>
        <w:rPr>
          <w:lang w:val="pt-BR"/>
        </w:rPr>
      </w:pPr>
      <w:r>
        <w:rPr>
          <w:lang w:val="pt-BR" w:bidi="pt-BR"/>
        </w:rPr>
        <w:t>Frame</w:t>
      </w:r>
      <w:r w:rsidR="00E4423D">
        <w:rPr>
          <w:lang w:val="pt-BR" w:bidi="pt-BR"/>
        </w:rPr>
        <w:t xml:space="preserve">work, node </w:t>
      </w:r>
      <w:proofErr w:type="spellStart"/>
      <w:r w:rsidR="00E4423D">
        <w:rPr>
          <w:lang w:val="pt-BR" w:bidi="pt-BR"/>
        </w:rPr>
        <w:t>js</w:t>
      </w:r>
      <w:proofErr w:type="spellEnd"/>
      <w:r w:rsidR="00E4423D">
        <w:rPr>
          <w:lang w:val="pt-BR" w:bidi="pt-BR"/>
        </w:rPr>
        <w:t xml:space="preserve"> e terminal: cursos em andamento. </w:t>
      </w:r>
    </w:p>
    <w:sdt>
      <w:sdtPr>
        <w:alias w:val="Habilidades e Conhecimentos:"/>
        <w:tag w:val="Habilidades e Conhecimentos:"/>
        <w:id w:val="458624136"/>
        <w:placeholder>
          <w:docPart w:val="05A593BE39AA425C86444160BBE1482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sdt>
      <w:sdtPr>
        <w:alias w:val="Vendas:"/>
        <w:tag w:val="Vendas:"/>
        <w:id w:val="-2126221975"/>
        <w:placeholder>
          <w:docPart w:val="970921E99B464C3F9322B258898DC9D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2"/>
          </w:pPr>
          <w:r>
            <w:rPr>
              <w:lang w:val="pt-BR" w:bidi="pt-BR"/>
            </w:rPr>
            <w:t>Vendas</w:t>
          </w:r>
        </w:p>
      </w:sdtContent>
    </w:sdt>
    <w:p w:rsidR="006270A9" w:rsidRDefault="00E4423D">
      <w:pPr>
        <w:pStyle w:val="Commarcadores"/>
      </w:pPr>
      <w:r>
        <w:t xml:space="preserve">Trabalho atualmente na área de vendas, sempre estudado sobre novas tecnicas de negociação, e na melhor maneira de se livrar do não de um cliente </w:t>
      </w:r>
    </w:p>
    <w:p w:rsidR="006270A9" w:rsidRDefault="00E4423D">
      <w:pPr>
        <w:pStyle w:val="Ttulo2"/>
      </w:pPr>
      <w:r>
        <w:t>marketing</w:t>
      </w:r>
    </w:p>
    <w:p w:rsidR="006270A9" w:rsidRPr="00E4423D" w:rsidRDefault="00E4423D">
      <w:pPr>
        <w:pStyle w:val="Commarcadores"/>
        <w:rPr>
          <w:lang w:val="pt-BR"/>
        </w:rPr>
      </w:pPr>
      <w:r w:rsidRPr="00E4423D">
        <w:rPr>
          <w:lang w:val="pt-BR"/>
        </w:rPr>
        <w:t xml:space="preserve">Cursei marketing, pela </w:t>
      </w:r>
      <w:proofErr w:type="spellStart"/>
      <w:r w:rsidRPr="00E4423D">
        <w:rPr>
          <w:lang w:val="pt-BR"/>
        </w:rPr>
        <w:t>Senset</w:t>
      </w:r>
      <w:proofErr w:type="spellEnd"/>
      <w:r w:rsidRPr="00E4423D">
        <w:rPr>
          <w:lang w:val="pt-BR"/>
        </w:rPr>
        <w:t>/</w:t>
      </w:r>
      <w:proofErr w:type="spellStart"/>
      <w:r w:rsidRPr="00E4423D">
        <w:rPr>
          <w:lang w:val="pt-BR"/>
        </w:rPr>
        <w:t>Senat</w:t>
      </w:r>
      <w:proofErr w:type="spellEnd"/>
      <w:r w:rsidRPr="00E4423D">
        <w:rPr>
          <w:lang w:val="pt-BR"/>
        </w:rPr>
        <w:t>, tenho conhecim</w:t>
      </w:r>
      <w:r>
        <w:rPr>
          <w:lang w:val="pt-BR"/>
        </w:rPr>
        <w:t xml:space="preserve">ento na área de persona, publico alvo e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acconts</w:t>
      </w:r>
      <w:proofErr w:type="spellEnd"/>
      <w:r>
        <w:rPr>
          <w:lang w:val="pt-BR"/>
        </w:rPr>
        <w:t xml:space="preserve">. </w:t>
      </w:r>
    </w:p>
    <w:bookmarkStart w:id="0" w:name="_GoBack" w:displacedByCustomXml="next"/>
    <w:bookmarkEnd w:id="0" w:displacedByCustomXml="next"/>
    <w:sdt>
      <w:sdtPr>
        <w:alias w:val="Experiência:"/>
        <w:tag w:val="Experiência:"/>
        <w:id w:val="171684534"/>
        <w:placeholder>
          <w:docPart w:val="6B1ABA9BBD2845CCA692B64A2D93C90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Experiência</w:t>
          </w:r>
        </w:p>
      </w:sdtContent>
    </w:sdt>
    <w:p w:rsidR="006270A9" w:rsidRDefault="00E4423D">
      <w:pPr>
        <w:pStyle w:val="Ttulo2"/>
      </w:pPr>
      <w:r>
        <w:t xml:space="preserve">promoter de vendas </w:t>
      </w:r>
      <w:r w:rsidR="009D5933">
        <w:rPr>
          <w:lang w:val="pt-BR" w:bidi="pt-BR"/>
        </w:rPr>
        <w:t> | </w:t>
      </w:r>
      <w:r>
        <w:t xml:space="preserve">nEW WAY INFORMÁTICA </w:t>
      </w:r>
      <w:r w:rsidR="009D5933">
        <w:rPr>
          <w:lang w:val="pt-BR" w:bidi="pt-BR"/>
        </w:rPr>
        <w:t> | </w:t>
      </w:r>
      <w:r>
        <w:t xml:space="preserve">TRABALHO ATUAL </w:t>
      </w:r>
    </w:p>
    <w:p w:rsidR="006270A9" w:rsidRDefault="00E4423D">
      <w:pPr>
        <w:pStyle w:val="Commarcadores"/>
      </w:pPr>
      <w:r>
        <w:t xml:space="preserve">Tenho como função vender cursos e  recepcionar alunos e clientes. Tambem exerco a função de marter a comunicação e avisos com alunos e responsáveis, e como atividade extra dentro da empresa, ajudo com o marketing. </w:t>
      </w:r>
    </w:p>
    <w:p w:rsidR="006270A9" w:rsidRDefault="00E4423D">
      <w:pPr>
        <w:pStyle w:val="Ttulo2"/>
      </w:pPr>
      <w:r>
        <w:t xml:space="preserve">GERENTE </w:t>
      </w:r>
      <w:r w:rsidR="009D5933">
        <w:rPr>
          <w:lang w:val="pt-BR" w:bidi="pt-BR"/>
        </w:rPr>
        <w:t> | </w:t>
      </w:r>
      <w:r>
        <w:t xml:space="preserve">TREVO CRIAÇÕES </w:t>
      </w:r>
      <w:r w:rsidR="009D5933">
        <w:rPr>
          <w:lang w:val="pt-BR" w:bidi="pt-BR"/>
        </w:rPr>
        <w:t> | </w:t>
      </w:r>
      <w:r>
        <w:t>2021-2022</w:t>
      </w:r>
    </w:p>
    <w:p w:rsidR="001B29CF" w:rsidRPr="001B29CF" w:rsidRDefault="00E4423D" w:rsidP="001B29CF">
      <w:pPr>
        <w:pStyle w:val="Commarcadores"/>
      </w:pPr>
      <w:r>
        <w:t xml:space="preserve">Tinha como função, organizar e enviar cortes para as costureiras, manter contato com as colaboradoras( relacionado a reclamações, elogios, entregas de aviamentos entre outros). Organizar o ambiente de trabalho e treinar novos funcionários. </w:t>
      </w:r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C8F" w:rsidRDefault="00535C8F">
      <w:pPr>
        <w:spacing w:after="0"/>
      </w:pPr>
      <w:r>
        <w:separator/>
      </w:r>
    </w:p>
  </w:endnote>
  <w:endnote w:type="continuationSeparator" w:id="0">
    <w:p w:rsidR="00535C8F" w:rsidRDefault="00535C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C8F" w:rsidRDefault="00535C8F">
      <w:pPr>
        <w:spacing w:after="0"/>
      </w:pPr>
      <w:r>
        <w:separator/>
      </w:r>
    </w:p>
  </w:footnote>
  <w:footnote w:type="continuationSeparator" w:id="0">
    <w:p w:rsidR="00535C8F" w:rsidRDefault="00535C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0E"/>
    <w:rsid w:val="000A4F59"/>
    <w:rsid w:val="00141A4C"/>
    <w:rsid w:val="001B29CF"/>
    <w:rsid w:val="0028220F"/>
    <w:rsid w:val="00356C14"/>
    <w:rsid w:val="00535C8F"/>
    <w:rsid w:val="0058518A"/>
    <w:rsid w:val="00617B26"/>
    <w:rsid w:val="006270A9"/>
    <w:rsid w:val="00675956"/>
    <w:rsid w:val="00681034"/>
    <w:rsid w:val="006C5A7E"/>
    <w:rsid w:val="007D1B0E"/>
    <w:rsid w:val="00816216"/>
    <w:rsid w:val="0087734B"/>
    <w:rsid w:val="009453F5"/>
    <w:rsid w:val="009D5933"/>
    <w:rsid w:val="00BD768D"/>
    <w:rsid w:val="00C61F8E"/>
    <w:rsid w:val="00E4423D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F79AF"/>
  <w15:chartTrackingRefBased/>
  <w15:docId w15:val="{1B46E7BA-95CC-4843-949C-0F45D0E2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xa.NEWWAY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E8A5A32DF74AC6A02437E390740C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BAD4BC-4B0A-4B79-B942-E5275779B136}"/>
      </w:docPartPr>
      <w:docPartBody>
        <w:p w:rsidR="00000000" w:rsidRDefault="009944E7">
          <w:pPr>
            <w:pStyle w:val="22E8A5A32DF74AC6A02437E390740C78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36FAD9A09A5F470AA32864796AE409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7905D1-5A22-4682-AFE2-73AA17AE90A5}"/>
      </w:docPartPr>
      <w:docPartBody>
        <w:p w:rsidR="00000000" w:rsidRDefault="009944E7">
          <w:pPr>
            <w:pStyle w:val="36FAD9A09A5F470AA32864796AE40930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05A593BE39AA425C86444160BBE148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398F06-A1BE-4C8C-A647-7F3FD6FE5CA5}"/>
      </w:docPartPr>
      <w:docPartBody>
        <w:p w:rsidR="00000000" w:rsidRDefault="009944E7">
          <w:pPr>
            <w:pStyle w:val="05A593BE39AA425C86444160BBE14823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970921E99B464C3F9322B258898DC9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84BEE4-AF2E-407F-B773-080D5BB6E82B}"/>
      </w:docPartPr>
      <w:docPartBody>
        <w:p w:rsidR="00000000" w:rsidRDefault="009944E7">
          <w:pPr>
            <w:pStyle w:val="970921E99B464C3F9322B258898DC9D3"/>
          </w:pPr>
          <w:r>
            <w:rPr>
              <w:lang w:bidi="pt-BR"/>
            </w:rPr>
            <w:t>Vendas</w:t>
          </w:r>
        </w:p>
      </w:docPartBody>
    </w:docPart>
    <w:docPart>
      <w:docPartPr>
        <w:name w:val="6B1ABA9BBD2845CCA692B64A2D93C9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67B419-C5E9-4435-8613-4C208FDAF2D0}"/>
      </w:docPartPr>
      <w:docPartBody>
        <w:p w:rsidR="00000000" w:rsidRDefault="009944E7">
          <w:pPr>
            <w:pStyle w:val="6B1ABA9BBD2845CCA692B64A2D93C902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E7"/>
    <w:rsid w:val="0099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7531CCBBB64BA9B0DBA5A7247CB865">
    <w:name w:val="D47531CCBBB64BA9B0DBA5A7247CB865"/>
  </w:style>
  <w:style w:type="paragraph" w:customStyle="1" w:styleId="14FE8080CE884240A33F23D9042B346C">
    <w:name w:val="14FE8080CE884240A33F23D9042B346C"/>
  </w:style>
  <w:style w:type="paragraph" w:customStyle="1" w:styleId="051FF493938F4DD29C80EFE8A5D91450">
    <w:name w:val="051FF493938F4DD29C80EFE8A5D91450"/>
  </w:style>
  <w:style w:type="paragraph" w:customStyle="1" w:styleId="2A7183DE00614C2CACAD55F53502A380">
    <w:name w:val="2A7183DE00614C2CACAD55F53502A380"/>
  </w:style>
  <w:style w:type="paragraph" w:customStyle="1" w:styleId="22E8A5A32DF74AC6A02437E390740C78">
    <w:name w:val="22E8A5A32DF74AC6A02437E390740C78"/>
  </w:style>
  <w:style w:type="paragraph" w:customStyle="1" w:styleId="B6CF2F6C3B68425B9892DCC13D7AFC98">
    <w:name w:val="B6CF2F6C3B68425B9892DCC13D7AFC98"/>
  </w:style>
  <w:style w:type="paragraph" w:customStyle="1" w:styleId="36FAD9A09A5F470AA32864796AE40930">
    <w:name w:val="36FAD9A09A5F470AA32864796AE40930"/>
  </w:style>
  <w:style w:type="paragraph" w:customStyle="1" w:styleId="57DF8EA5FAF441798F4FB341D4A3975F">
    <w:name w:val="57DF8EA5FAF441798F4FB341D4A3975F"/>
  </w:style>
  <w:style w:type="paragraph" w:customStyle="1" w:styleId="FB03CE0A917E404AA07261FE2628DFF5">
    <w:name w:val="FB03CE0A917E404AA07261FE2628DFF5"/>
  </w:style>
  <w:style w:type="paragraph" w:customStyle="1" w:styleId="DB5D5C7EF1294BF08C0BCC3ADA3707EF">
    <w:name w:val="DB5D5C7EF1294BF08C0BCC3ADA3707EF"/>
  </w:style>
  <w:style w:type="paragraph" w:customStyle="1" w:styleId="7B72D6725BBC46079E66733EB601149D">
    <w:name w:val="7B72D6725BBC46079E66733EB601149D"/>
  </w:style>
  <w:style w:type="paragraph" w:customStyle="1" w:styleId="28BB657FC9A34E9087378233400E2C8C">
    <w:name w:val="28BB657FC9A34E9087378233400E2C8C"/>
  </w:style>
  <w:style w:type="paragraph" w:customStyle="1" w:styleId="428FD418F95248E2AFE02A2E986365CE">
    <w:name w:val="428FD418F95248E2AFE02A2E986365CE"/>
  </w:style>
  <w:style w:type="paragraph" w:customStyle="1" w:styleId="885365E185BC42DE89F81F8A50CE36E7">
    <w:name w:val="885365E185BC42DE89F81F8A50CE36E7"/>
  </w:style>
  <w:style w:type="paragraph" w:customStyle="1" w:styleId="55945087F13E44209D07FED31DAB6831">
    <w:name w:val="55945087F13E44209D07FED31DAB6831"/>
  </w:style>
  <w:style w:type="paragraph" w:customStyle="1" w:styleId="05A593BE39AA425C86444160BBE14823">
    <w:name w:val="05A593BE39AA425C86444160BBE14823"/>
  </w:style>
  <w:style w:type="paragraph" w:customStyle="1" w:styleId="430EA80162D5424E938EB8D10FB9B9B9">
    <w:name w:val="430EA80162D5424E938EB8D10FB9B9B9"/>
  </w:style>
  <w:style w:type="paragraph" w:customStyle="1" w:styleId="02DFE7A4B6934E2287DECDC54F4C2DBA">
    <w:name w:val="02DFE7A4B6934E2287DECDC54F4C2DBA"/>
  </w:style>
  <w:style w:type="paragraph" w:customStyle="1" w:styleId="970921E99B464C3F9322B258898DC9D3">
    <w:name w:val="970921E99B464C3F9322B258898DC9D3"/>
  </w:style>
  <w:style w:type="paragraph" w:customStyle="1" w:styleId="89178132D18444DA878D87E35A2B8034">
    <w:name w:val="89178132D18444DA878D87E35A2B8034"/>
  </w:style>
  <w:style w:type="paragraph" w:customStyle="1" w:styleId="54F2B717EE154D60B6E5FEC5D8E2C684">
    <w:name w:val="54F2B717EE154D60B6E5FEC5D8E2C684"/>
  </w:style>
  <w:style w:type="paragraph" w:customStyle="1" w:styleId="2A67EDE343DA4B7085E37E3975C3E083">
    <w:name w:val="2A67EDE343DA4B7085E37E3975C3E083"/>
  </w:style>
  <w:style w:type="paragraph" w:customStyle="1" w:styleId="3E4DE7D1C6EA4B659D8381063B37ECCE">
    <w:name w:val="3E4DE7D1C6EA4B659D8381063B37ECCE"/>
  </w:style>
  <w:style w:type="paragraph" w:customStyle="1" w:styleId="1737B4C69A54421F854C0C1BD4C063BD">
    <w:name w:val="1737B4C69A54421F854C0C1BD4C063BD"/>
  </w:style>
  <w:style w:type="paragraph" w:customStyle="1" w:styleId="6B1ABA9BBD2845CCA692B64A2D93C902">
    <w:name w:val="6B1ABA9BBD2845CCA692B64A2D93C902"/>
  </w:style>
  <w:style w:type="paragraph" w:customStyle="1" w:styleId="A668978DB6F047E2AAA325A160826D95">
    <w:name w:val="A668978DB6F047E2AAA325A160826D95"/>
  </w:style>
  <w:style w:type="paragraph" w:customStyle="1" w:styleId="28773662A06741C5952822967795950C">
    <w:name w:val="28773662A06741C5952822967795950C"/>
  </w:style>
  <w:style w:type="paragraph" w:customStyle="1" w:styleId="69786B84FFDD4D218D9D2C8A7A5159A0">
    <w:name w:val="69786B84FFDD4D218D9D2C8A7A5159A0"/>
  </w:style>
  <w:style w:type="paragraph" w:customStyle="1" w:styleId="A23B7AB8C248482CAD780499A5431CB8">
    <w:name w:val="A23B7AB8C248482CAD780499A5431CB8"/>
  </w:style>
  <w:style w:type="paragraph" w:customStyle="1" w:styleId="6332344AEAE2462C85040C1939133023">
    <w:name w:val="6332344AEAE2462C85040C1939133023"/>
  </w:style>
  <w:style w:type="paragraph" w:customStyle="1" w:styleId="C6DE7291AFBE4B478D705A80B139B923">
    <w:name w:val="C6DE7291AFBE4B478D705A80B139B923"/>
  </w:style>
  <w:style w:type="paragraph" w:customStyle="1" w:styleId="2751FD18FCB5491E824736FF652A1E41">
    <w:name w:val="2751FD18FCB5491E824736FF652A1E41"/>
  </w:style>
  <w:style w:type="paragraph" w:customStyle="1" w:styleId="F3D531EA8354435BB47E5B0E48D1DF4B">
    <w:name w:val="F3D531EA8354435BB47E5B0E48D1D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E484F-FFC3-4E93-ABE0-FF1ECDD2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20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Caixa New Way</dc:creator>
  <cp:keywords/>
  <cp:lastModifiedBy>Caixa New Way</cp:lastModifiedBy>
  <cp:revision>1</cp:revision>
  <dcterms:created xsi:type="dcterms:W3CDTF">2022-10-13T15:45:00Z</dcterms:created>
  <dcterms:modified xsi:type="dcterms:W3CDTF">2022-10-13T16:05:00Z</dcterms:modified>
  <cp:version/>
</cp:coreProperties>
</file>